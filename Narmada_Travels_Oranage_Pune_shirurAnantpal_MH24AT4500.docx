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“Enter”(Green)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“Backspace”(Red)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09748A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येडशी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ढोकी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मुरुड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D80DF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दांडेकर पुल</w:t>
            </w:r>
          </w:p>
        </w:tc>
      </w:tr>
      <w:tr w:rsidR="0009748A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  <w:cs/>
              </w:rPr>
            </w:pPr>
            <w:r w:rsidRPr="008252D3">
              <w:rPr>
                <w:rFonts w:ascii="Nirmala UI" w:hAnsi="Nirmala UI" w:cs="Nirmala UI"/>
                <w:sz w:val="28"/>
                <w:szCs w:val="28"/>
              </w:rPr>
              <w:t>शिवाजी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कलेवाडी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अष्ट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C84A6B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</w:t>
            </w:r>
            <w:bookmarkStart w:id="0" w:name="_GoBack"/>
            <w:bookmarkEnd w:id="0"/>
            <w:r w:rsidR="008252D3">
              <w:rPr>
                <w:rFonts w:ascii="Nirmala UI" w:hAnsi="Nirmala UI" w:cs="Nirmala UI"/>
                <w:sz w:val="28"/>
                <w:szCs w:val="28"/>
                <w:cs/>
              </w:rPr>
              <w:t>ले 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8252D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52D3" w:rsidRDefault="008252D3" w:rsidP="008252D3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राप्का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52D3" w:rsidRDefault="008252D3" w:rsidP="008252D3">
            <w:pPr>
              <w:pStyle w:val="TableContents"/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आरी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 w:rsidRPr="00D42385">
              <w:rPr>
                <w:rFonts w:ascii="Nirmala UI" w:hAnsi="Nirmala UI" w:cs="Nirmala UI"/>
                <w:sz w:val="28"/>
                <w:szCs w:val="28"/>
              </w:rPr>
              <w:t>शिरूर अनंतपाल last 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D42385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  <w:tr w:rsidR="00D42385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385" w:rsidRDefault="00D42385" w:rsidP="00D4238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42385" w:rsidRDefault="00D42385" w:rsidP="00D42385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D54" w:rsidRDefault="004A5D54">
      <w:pPr>
        <w:spacing w:after="0" w:line="240" w:lineRule="auto"/>
      </w:pPr>
      <w:r>
        <w:separator/>
      </w:r>
    </w:p>
  </w:endnote>
  <w:endnote w:type="continuationSeparator" w:id="0">
    <w:p w:rsidR="004A5D54" w:rsidRDefault="004A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D54" w:rsidRDefault="004A5D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5D54" w:rsidRDefault="004A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E759D8">
      <w:rPr>
        <w:b/>
        <w:bCs/>
        <w:sz w:val="32"/>
        <w:szCs w:val="32"/>
      </w:rPr>
      <w:tab/>
      <w:t xml:space="preserve">        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AT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E759D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MH24AT4500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4A5D54"/>
    <w:rsid w:val="008252D3"/>
    <w:rsid w:val="00C04297"/>
    <w:rsid w:val="00C84A6B"/>
    <w:rsid w:val="00D42385"/>
    <w:rsid w:val="00D80DF3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AF13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6</cp:revision>
  <dcterms:created xsi:type="dcterms:W3CDTF">2018-10-28T09:29:00Z</dcterms:created>
  <dcterms:modified xsi:type="dcterms:W3CDTF">2018-10-31T08:55:00Z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